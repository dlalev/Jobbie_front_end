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6CD2" w14:textId="77777777" w:rsidR="00D47B37" w:rsidRDefault="00D47B37" w:rsidP="00C6554A">
      <w:pPr>
        <w:pStyle w:val="Photo"/>
      </w:pPr>
      <w:bookmarkStart w:id="0" w:name="_Toc321147149"/>
      <w:bookmarkStart w:id="1" w:name="_Toc318188227"/>
      <w:bookmarkStart w:id="2" w:name="_Toc318188327"/>
      <w:bookmarkStart w:id="3" w:name="_Toc318189312"/>
      <w:bookmarkStart w:id="4" w:name="_Toc321147011"/>
    </w:p>
    <w:p w14:paraId="58F36962" w14:textId="77777777" w:rsidR="00D47B37" w:rsidRDefault="00D47B37" w:rsidP="00C6554A">
      <w:pPr>
        <w:pStyle w:val="Photo"/>
      </w:pPr>
    </w:p>
    <w:p w14:paraId="712A67C6" w14:textId="77777777" w:rsidR="00D47B37" w:rsidRDefault="00D47B37" w:rsidP="00C6554A">
      <w:pPr>
        <w:pStyle w:val="Photo"/>
      </w:pPr>
    </w:p>
    <w:p w14:paraId="5067A569" w14:textId="77777777" w:rsidR="00D47B37" w:rsidRDefault="00D47B37" w:rsidP="00C6554A">
      <w:pPr>
        <w:pStyle w:val="Photo"/>
      </w:pPr>
    </w:p>
    <w:p w14:paraId="5D3E046D" w14:textId="02DC16E9" w:rsidR="00C6554A" w:rsidRDefault="00582852" w:rsidP="00C6554A">
      <w:pPr>
        <w:pStyle w:val="Photo"/>
      </w:pPr>
      <w:r>
        <w:rPr>
          <w:noProof/>
        </w:rPr>
        <w:drawing>
          <wp:inline distT="0" distB="0" distL="0" distR="0" wp14:anchorId="1EC03E0C" wp14:editId="55E149EB">
            <wp:extent cx="5486400" cy="3657600"/>
            <wp:effectExtent l="0" t="0" r="0" b="0"/>
            <wp:docPr id="1" name="Picture 1"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F9984F3" w14:textId="76C21174" w:rsidR="00D47B37" w:rsidRDefault="00D47B37" w:rsidP="00C6554A">
      <w:pPr>
        <w:pStyle w:val="Photo"/>
      </w:pPr>
    </w:p>
    <w:p w14:paraId="0E249797" w14:textId="4B79A883" w:rsidR="00D47B37" w:rsidRDefault="00D47B37" w:rsidP="00C6554A">
      <w:pPr>
        <w:pStyle w:val="Photo"/>
      </w:pPr>
    </w:p>
    <w:p w14:paraId="15429869" w14:textId="77777777" w:rsidR="00D47B37" w:rsidRPr="008B5277" w:rsidRDefault="00D47B37" w:rsidP="00C6554A">
      <w:pPr>
        <w:pStyle w:val="Photo"/>
      </w:pPr>
    </w:p>
    <w:bookmarkEnd w:id="0"/>
    <w:bookmarkEnd w:id="1"/>
    <w:bookmarkEnd w:id="2"/>
    <w:bookmarkEnd w:id="3"/>
    <w:bookmarkEnd w:id="4"/>
    <w:p w14:paraId="2F3C9F78" w14:textId="55FB4103" w:rsidR="00C6554A" w:rsidRDefault="00582852" w:rsidP="00C6554A">
      <w:pPr>
        <w:pStyle w:val="Title"/>
      </w:pPr>
      <w:r>
        <w:t>Blockchain</w:t>
      </w:r>
    </w:p>
    <w:p w14:paraId="43BE7837" w14:textId="2A48BD63" w:rsidR="00C6554A" w:rsidRPr="00D5413C" w:rsidRDefault="00582852" w:rsidP="00C6554A">
      <w:pPr>
        <w:pStyle w:val="Subtitle"/>
      </w:pPr>
      <w:r>
        <w:t xml:space="preserve">research </w:t>
      </w:r>
      <w:r w:rsidR="00AC516F">
        <w:t>report</w:t>
      </w:r>
    </w:p>
    <w:p w14:paraId="7D16A39A" w14:textId="33B07036" w:rsidR="00C6554A" w:rsidRDefault="00582852" w:rsidP="00C6554A">
      <w:pPr>
        <w:pStyle w:val="ContactInfo"/>
      </w:pPr>
      <w:r>
        <w:t>Dimitar L.</w:t>
      </w:r>
      <w:r w:rsidR="00C6554A">
        <w:t xml:space="preserve"> | </w:t>
      </w:r>
      <w:r>
        <w:t>S-ESE6-CMK</w:t>
      </w:r>
      <w:r w:rsidR="00C6554A">
        <w:t xml:space="preserve"> |</w:t>
      </w:r>
      <w:r w:rsidR="00C6554A" w:rsidRPr="00D5413C">
        <w:t xml:space="preserve"> </w:t>
      </w:r>
      <w:r w:rsidR="00AC516F">
        <w:t>10</w:t>
      </w:r>
      <w:r>
        <w:t>.0</w:t>
      </w:r>
      <w:r w:rsidR="00AC516F">
        <w:t>4</w:t>
      </w:r>
      <w:r>
        <w:t>.2022</w:t>
      </w:r>
      <w:r w:rsidR="00C6554A">
        <w:br w:type="page"/>
      </w:r>
    </w:p>
    <w:sdt>
      <w:sdtPr>
        <w:rPr>
          <w:rFonts w:asciiTheme="minorHAnsi" w:eastAsiaTheme="minorHAnsi" w:hAnsiTheme="minorHAnsi" w:cstheme="minorBidi"/>
          <w:color w:val="595959" w:themeColor="text1" w:themeTint="A6"/>
          <w:sz w:val="22"/>
          <w:szCs w:val="22"/>
        </w:rPr>
        <w:id w:val="1268277318"/>
        <w:docPartObj>
          <w:docPartGallery w:val="Table of Contents"/>
          <w:docPartUnique/>
        </w:docPartObj>
      </w:sdtPr>
      <w:sdtEndPr>
        <w:rPr>
          <w:b/>
          <w:bCs/>
          <w:noProof/>
        </w:rPr>
      </w:sdtEndPr>
      <w:sdtContent>
        <w:p w14:paraId="4A06CB25" w14:textId="11B528CF" w:rsidR="008D1EFE" w:rsidRDefault="008D1EFE">
          <w:pPr>
            <w:pStyle w:val="TOCHeading"/>
          </w:pPr>
          <w:r>
            <w:t>Table of Contents</w:t>
          </w:r>
        </w:p>
        <w:p w14:paraId="08EBBAFF" w14:textId="701D6C0A" w:rsidR="008D1EFE" w:rsidRDefault="008D1EFE">
          <w:pPr>
            <w:pStyle w:val="TOC1"/>
            <w:tabs>
              <w:tab w:val="right" w:leader="dot" w:pos="8630"/>
            </w:tabs>
            <w:rPr>
              <w:noProof/>
            </w:rPr>
          </w:pPr>
          <w:r>
            <w:fldChar w:fldCharType="begin"/>
          </w:r>
          <w:r>
            <w:instrText xml:space="preserve"> TOC \o "1-3" \h \z \u </w:instrText>
          </w:r>
          <w:r>
            <w:fldChar w:fldCharType="separate"/>
          </w:r>
          <w:hyperlink w:anchor="_Toc97972243" w:history="1">
            <w:r w:rsidRPr="00880C62">
              <w:rPr>
                <w:rStyle w:val="Hyperlink"/>
                <w:noProof/>
              </w:rPr>
              <w:t>Introduction</w:t>
            </w:r>
            <w:r>
              <w:rPr>
                <w:noProof/>
                <w:webHidden/>
              </w:rPr>
              <w:tab/>
            </w:r>
            <w:r>
              <w:rPr>
                <w:noProof/>
                <w:webHidden/>
              </w:rPr>
              <w:fldChar w:fldCharType="begin"/>
            </w:r>
            <w:r>
              <w:rPr>
                <w:noProof/>
                <w:webHidden/>
              </w:rPr>
              <w:instrText xml:space="preserve"> PAGEREF _Toc97972243 \h </w:instrText>
            </w:r>
            <w:r>
              <w:rPr>
                <w:noProof/>
                <w:webHidden/>
              </w:rPr>
            </w:r>
            <w:r>
              <w:rPr>
                <w:noProof/>
                <w:webHidden/>
              </w:rPr>
              <w:fldChar w:fldCharType="separate"/>
            </w:r>
            <w:r>
              <w:rPr>
                <w:noProof/>
                <w:webHidden/>
              </w:rPr>
              <w:t>1</w:t>
            </w:r>
            <w:r>
              <w:rPr>
                <w:noProof/>
                <w:webHidden/>
              </w:rPr>
              <w:fldChar w:fldCharType="end"/>
            </w:r>
          </w:hyperlink>
        </w:p>
        <w:p w14:paraId="56718088" w14:textId="6523FDED" w:rsidR="008D1EFE" w:rsidRDefault="00993118">
          <w:pPr>
            <w:pStyle w:val="TOC1"/>
            <w:tabs>
              <w:tab w:val="right" w:leader="dot" w:pos="8630"/>
            </w:tabs>
            <w:rPr>
              <w:noProof/>
            </w:rPr>
          </w:pPr>
          <w:hyperlink w:anchor="_Toc97972244" w:history="1">
            <w:r w:rsidR="008D1EFE" w:rsidRPr="00880C62">
              <w:rPr>
                <w:rStyle w:val="Hyperlink"/>
                <w:noProof/>
              </w:rPr>
              <w:t>Research Questions</w:t>
            </w:r>
            <w:r w:rsidR="008D1EFE">
              <w:rPr>
                <w:noProof/>
                <w:webHidden/>
              </w:rPr>
              <w:tab/>
            </w:r>
            <w:r w:rsidR="008D1EFE">
              <w:rPr>
                <w:noProof/>
                <w:webHidden/>
              </w:rPr>
              <w:fldChar w:fldCharType="begin"/>
            </w:r>
            <w:r w:rsidR="008D1EFE">
              <w:rPr>
                <w:noProof/>
                <w:webHidden/>
              </w:rPr>
              <w:instrText xml:space="preserve"> PAGEREF _Toc97972244 \h </w:instrText>
            </w:r>
            <w:r w:rsidR="008D1EFE">
              <w:rPr>
                <w:noProof/>
                <w:webHidden/>
              </w:rPr>
            </w:r>
            <w:r w:rsidR="008D1EFE">
              <w:rPr>
                <w:noProof/>
                <w:webHidden/>
              </w:rPr>
              <w:fldChar w:fldCharType="separate"/>
            </w:r>
            <w:r w:rsidR="008D1EFE">
              <w:rPr>
                <w:noProof/>
                <w:webHidden/>
              </w:rPr>
              <w:t>1</w:t>
            </w:r>
            <w:r w:rsidR="008D1EFE">
              <w:rPr>
                <w:noProof/>
                <w:webHidden/>
              </w:rPr>
              <w:fldChar w:fldCharType="end"/>
            </w:r>
          </w:hyperlink>
        </w:p>
        <w:p w14:paraId="5B5CCE93" w14:textId="7C08ED46" w:rsidR="008D1EFE" w:rsidRDefault="00993118">
          <w:pPr>
            <w:pStyle w:val="TOC2"/>
            <w:tabs>
              <w:tab w:val="right" w:leader="dot" w:pos="8630"/>
            </w:tabs>
            <w:rPr>
              <w:noProof/>
            </w:rPr>
          </w:pPr>
          <w:hyperlink w:anchor="_Toc97972245" w:history="1">
            <w:r w:rsidR="008D1EFE" w:rsidRPr="00880C62">
              <w:rPr>
                <w:rStyle w:val="Hyperlink"/>
                <w:noProof/>
              </w:rPr>
              <w:t>What is blockchain technology and why does it matter?</w:t>
            </w:r>
            <w:r w:rsidR="008D1EFE">
              <w:rPr>
                <w:noProof/>
                <w:webHidden/>
              </w:rPr>
              <w:tab/>
            </w:r>
            <w:r w:rsidR="008D1EFE">
              <w:rPr>
                <w:noProof/>
                <w:webHidden/>
              </w:rPr>
              <w:fldChar w:fldCharType="begin"/>
            </w:r>
            <w:r w:rsidR="008D1EFE">
              <w:rPr>
                <w:noProof/>
                <w:webHidden/>
              </w:rPr>
              <w:instrText xml:space="preserve"> PAGEREF _Toc97972245 \h </w:instrText>
            </w:r>
            <w:r w:rsidR="008D1EFE">
              <w:rPr>
                <w:noProof/>
                <w:webHidden/>
              </w:rPr>
            </w:r>
            <w:r w:rsidR="008D1EFE">
              <w:rPr>
                <w:noProof/>
                <w:webHidden/>
              </w:rPr>
              <w:fldChar w:fldCharType="separate"/>
            </w:r>
            <w:r w:rsidR="008D1EFE">
              <w:rPr>
                <w:noProof/>
                <w:webHidden/>
              </w:rPr>
              <w:t>1</w:t>
            </w:r>
            <w:r w:rsidR="008D1EFE">
              <w:rPr>
                <w:noProof/>
                <w:webHidden/>
              </w:rPr>
              <w:fldChar w:fldCharType="end"/>
            </w:r>
          </w:hyperlink>
        </w:p>
        <w:p w14:paraId="126DD032" w14:textId="6A77424F" w:rsidR="008D1EFE" w:rsidRDefault="00993118">
          <w:pPr>
            <w:pStyle w:val="TOC1"/>
            <w:tabs>
              <w:tab w:val="right" w:leader="dot" w:pos="8630"/>
            </w:tabs>
            <w:rPr>
              <w:noProof/>
            </w:rPr>
          </w:pPr>
          <w:hyperlink w:anchor="_Toc97972246" w:history="1">
            <w:r w:rsidR="008D1EFE" w:rsidRPr="00880C62">
              <w:rPr>
                <w:rStyle w:val="Hyperlink"/>
                <w:noProof/>
              </w:rPr>
              <w:t>Research methods</w:t>
            </w:r>
            <w:r w:rsidR="008D1EFE">
              <w:rPr>
                <w:noProof/>
                <w:webHidden/>
              </w:rPr>
              <w:tab/>
            </w:r>
            <w:r w:rsidR="008D1EFE">
              <w:rPr>
                <w:noProof/>
                <w:webHidden/>
              </w:rPr>
              <w:fldChar w:fldCharType="begin"/>
            </w:r>
            <w:r w:rsidR="008D1EFE">
              <w:rPr>
                <w:noProof/>
                <w:webHidden/>
              </w:rPr>
              <w:instrText xml:space="preserve"> PAGEREF _Toc97972246 \h </w:instrText>
            </w:r>
            <w:r w:rsidR="008D1EFE">
              <w:rPr>
                <w:noProof/>
                <w:webHidden/>
              </w:rPr>
            </w:r>
            <w:r w:rsidR="008D1EFE">
              <w:rPr>
                <w:noProof/>
                <w:webHidden/>
              </w:rPr>
              <w:fldChar w:fldCharType="separate"/>
            </w:r>
            <w:r w:rsidR="008D1EFE">
              <w:rPr>
                <w:noProof/>
                <w:webHidden/>
              </w:rPr>
              <w:t>2</w:t>
            </w:r>
            <w:r w:rsidR="008D1EFE">
              <w:rPr>
                <w:noProof/>
                <w:webHidden/>
              </w:rPr>
              <w:fldChar w:fldCharType="end"/>
            </w:r>
          </w:hyperlink>
        </w:p>
        <w:p w14:paraId="19D8CC22" w14:textId="3CBA4477" w:rsidR="008D1EFE" w:rsidRDefault="00993118">
          <w:pPr>
            <w:pStyle w:val="TOC1"/>
            <w:tabs>
              <w:tab w:val="right" w:leader="dot" w:pos="8630"/>
            </w:tabs>
            <w:rPr>
              <w:noProof/>
            </w:rPr>
          </w:pPr>
          <w:hyperlink w:anchor="_Toc97972247" w:history="1">
            <w:r w:rsidR="008D1EFE" w:rsidRPr="00880C62">
              <w:rPr>
                <w:rStyle w:val="Hyperlink"/>
                <w:noProof/>
              </w:rPr>
              <w:t>Estimated time and deliverables</w:t>
            </w:r>
            <w:r w:rsidR="008D1EFE">
              <w:rPr>
                <w:noProof/>
                <w:webHidden/>
              </w:rPr>
              <w:tab/>
            </w:r>
            <w:r w:rsidR="008D1EFE">
              <w:rPr>
                <w:noProof/>
                <w:webHidden/>
              </w:rPr>
              <w:fldChar w:fldCharType="begin"/>
            </w:r>
            <w:r w:rsidR="008D1EFE">
              <w:rPr>
                <w:noProof/>
                <w:webHidden/>
              </w:rPr>
              <w:instrText xml:space="preserve"> PAGEREF _Toc97972247 \h </w:instrText>
            </w:r>
            <w:r w:rsidR="008D1EFE">
              <w:rPr>
                <w:noProof/>
                <w:webHidden/>
              </w:rPr>
            </w:r>
            <w:r w:rsidR="008D1EFE">
              <w:rPr>
                <w:noProof/>
                <w:webHidden/>
              </w:rPr>
              <w:fldChar w:fldCharType="separate"/>
            </w:r>
            <w:r w:rsidR="008D1EFE">
              <w:rPr>
                <w:noProof/>
                <w:webHidden/>
              </w:rPr>
              <w:t>2</w:t>
            </w:r>
            <w:r w:rsidR="008D1EFE">
              <w:rPr>
                <w:noProof/>
                <w:webHidden/>
              </w:rPr>
              <w:fldChar w:fldCharType="end"/>
            </w:r>
          </w:hyperlink>
        </w:p>
        <w:p w14:paraId="2D1BF025" w14:textId="06A4AAC2" w:rsidR="008D1EFE" w:rsidRDefault="00993118">
          <w:pPr>
            <w:pStyle w:val="TOC2"/>
            <w:tabs>
              <w:tab w:val="right" w:leader="dot" w:pos="8630"/>
            </w:tabs>
            <w:rPr>
              <w:noProof/>
            </w:rPr>
          </w:pPr>
          <w:hyperlink w:anchor="_Toc97972248" w:history="1">
            <w:r w:rsidR="008D1EFE" w:rsidRPr="00880C62">
              <w:rPr>
                <w:rStyle w:val="Hyperlink"/>
                <w:noProof/>
              </w:rPr>
              <w:t>Deliverables</w:t>
            </w:r>
            <w:r w:rsidR="008D1EFE">
              <w:rPr>
                <w:noProof/>
                <w:webHidden/>
              </w:rPr>
              <w:tab/>
            </w:r>
            <w:r w:rsidR="008D1EFE">
              <w:rPr>
                <w:noProof/>
                <w:webHidden/>
              </w:rPr>
              <w:fldChar w:fldCharType="begin"/>
            </w:r>
            <w:r w:rsidR="008D1EFE">
              <w:rPr>
                <w:noProof/>
                <w:webHidden/>
              </w:rPr>
              <w:instrText xml:space="preserve"> PAGEREF _Toc97972248 \h </w:instrText>
            </w:r>
            <w:r w:rsidR="008D1EFE">
              <w:rPr>
                <w:noProof/>
                <w:webHidden/>
              </w:rPr>
            </w:r>
            <w:r w:rsidR="008D1EFE">
              <w:rPr>
                <w:noProof/>
                <w:webHidden/>
              </w:rPr>
              <w:fldChar w:fldCharType="separate"/>
            </w:r>
            <w:r w:rsidR="008D1EFE">
              <w:rPr>
                <w:noProof/>
                <w:webHidden/>
              </w:rPr>
              <w:t>2</w:t>
            </w:r>
            <w:r w:rsidR="008D1EFE">
              <w:rPr>
                <w:noProof/>
                <w:webHidden/>
              </w:rPr>
              <w:fldChar w:fldCharType="end"/>
            </w:r>
          </w:hyperlink>
        </w:p>
        <w:p w14:paraId="23D89356" w14:textId="2AF7E280" w:rsidR="008D1EFE" w:rsidRDefault="00993118">
          <w:pPr>
            <w:pStyle w:val="TOC2"/>
            <w:tabs>
              <w:tab w:val="right" w:leader="dot" w:pos="8630"/>
            </w:tabs>
            <w:rPr>
              <w:noProof/>
            </w:rPr>
          </w:pPr>
          <w:hyperlink w:anchor="_Toc97972249" w:history="1">
            <w:r w:rsidR="008D1EFE" w:rsidRPr="00880C62">
              <w:rPr>
                <w:rStyle w:val="Hyperlink"/>
                <w:noProof/>
              </w:rPr>
              <w:t>Estimated time</w:t>
            </w:r>
            <w:r w:rsidR="008D1EFE">
              <w:rPr>
                <w:noProof/>
                <w:webHidden/>
              </w:rPr>
              <w:tab/>
            </w:r>
            <w:r w:rsidR="008D1EFE">
              <w:rPr>
                <w:noProof/>
                <w:webHidden/>
              </w:rPr>
              <w:fldChar w:fldCharType="begin"/>
            </w:r>
            <w:r w:rsidR="008D1EFE">
              <w:rPr>
                <w:noProof/>
                <w:webHidden/>
              </w:rPr>
              <w:instrText xml:space="preserve"> PAGEREF _Toc97972249 \h </w:instrText>
            </w:r>
            <w:r w:rsidR="008D1EFE">
              <w:rPr>
                <w:noProof/>
                <w:webHidden/>
              </w:rPr>
            </w:r>
            <w:r w:rsidR="008D1EFE">
              <w:rPr>
                <w:noProof/>
                <w:webHidden/>
              </w:rPr>
              <w:fldChar w:fldCharType="separate"/>
            </w:r>
            <w:r w:rsidR="008D1EFE">
              <w:rPr>
                <w:noProof/>
                <w:webHidden/>
              </w:rPr>
              <w:t>2</w:t>
            </w:r>
            <w:r w:rsidR="008D1EFE">
              <w:rPr>
                <w:noProof/>
                <w:webHidden/>
              </w:rPr>
              <w:fldChar w:fldCharType="end"/>
            </w:r>
          </w:hyperlink>
        </w:p>
        <w:p w14:paraId="01AC184C" w14:textId="02B91707" w:rsidR="008D1EFE" w:rsidRDefault="008D1EFE">
          <w:r>
            <w:rPr>
              <w:b/>
              <w:bCs/>
              <w:noProof/>
            </w:rPr>
            <w:fldChar w:fldCharType="end"/>
          </w:r>
        </w:p>
      </w:sdtContent>
    </w:sdt>
    <w:p w14:paraId="37012D6E" w14:textId="4338A655" w:rsidR="008D1EFE" w:rsidRDefault="008D1EFE" w:rsidP="008D1EFE">
      <w:r>
        <w:br w:type="page"/>
      </w:r>
    </w:p>
    <w:p w14:paraId="688F520A" w14:textId="714E21BA" w:rsidR="00C6554A" w:rsidRDefault="00303A31" w:rsidP="00C6554A">
      <w:pPr>
        <w:pStyle w:val="Heading1"/>
      </w:pPr>
      <w:bookmarkStart w:id="5" w:name="_Toc97972243"/>
      <w:r>
        <w:lastRenderedPageBreak/>
        <w:t>Introduction</w:t>
      </w:r>
      <w:bookmarkEnd w:id="5"/>
    </w:p>
    <w:p w14:paraId="795E3EF9" w14:textId="2A734C0A" w:rsidR="00303A31" w:rsidRPr="00303A31" w:rsidRDefault="00303A31" w:rsidP="00303A31">
      <w:r>
        <w:t>This research i</w:t>
      </w:r>
      <w:r w:rsidR="00966F74">
        <w:t xml:space="preserve">s made as part of my studies for Fontys University of Applied Science and the topic Blockchain was chosen, because my specialization was done for </w:t>
      </w:r>
      <w:proofErr w:type="spellStart"/>
      <w:proofErr w:type="gramStart"/>
      <w:r w:rsidR="00966F74">
        <w:t>CyberSecurity</w:t>
      </w:r>
      <w:proofErr w:type="spellEnd"/>
      <w:proofErr w:type="gramEnd"/>
      <w:r w:rsidR="00966F74">
        <w:t xml:space="preserve"> and I am curious to learn more about it and to provide more information to me and my fellow classmates.</w:t>
      </w:r>
    </w:p>
    <w:p w14:paraId="5C77A25D" w14:textId="33C20CC4" w:rsidR="00582852" w:rsidRDefault="00D47B37">
      <w:r>
        <w:t xml:space="preserve">The goals that I want to reach with this research are </w:t>
      </w:r>
      <w:r w:rsidR="000272D5">
        <w:t>to learn what is blockchain and to explain that to normal users as well</w:t>
      </w:r>
      <w:r w:rsidR="00FD576B">
        <w:t>, because it is a relatively new concept</w:t>
      </w:r>
      <w:r w:rsidR="00D21E16">
        <w:t xml:space="preserve">. It was published in the early nineties and the first implementation was Bitcoin in 2008. Where cryptocurrencies were the first application, the blockchain is also used in different fields. I will explain the history, </w:t>
      </w:r>
      <w:r w:rsidR="002E7A90">
        <w:t>challenges with blockchain adoption and when it was implemented and how it continues to improve.</w:t>
      </w:r>
    </w:p>
    <w:p w14:paraId="4783FB97" w14:textId="705325B4" w:rsidR="00582852" w:rsidRDefault="00582852" w:rsidP="002E7A90">
      <w:pPr>
        <w:pStyle w:val="Heading1"/>
      </w:pPr>
      <w:bookmarkStart w:id="6" w:name="_Toc97972244"/>
      <w:r>
        <w:t>Research Questions</w:t>
      </w:r>
      <w:bookmarkEnd w:id="6"/>
    </w:p>
    <w:p w14:paraId="40DA614D" w14:textId="15DFD553" w:rsidR="002C3F55" w:rsidRPr="002C3F55" w:rsidRDefault="002C3F55" w:rsidP="002C3F55">
      <w:r>
        <w:t>I am starting with the main research question and then continue with sub-questions after that.</w:t>
      </w:r>
      <w:r w:rsidR="00610E3B">
        <w:t xml:space="preserve"> Those are the questions that I think are relevant in my point of view and those are the answers that I am curious about</w:t>
      </w:r>
      <w:r w:rsidR="00C84EEB">
        <w:t xml:space="preserve"> and want to answer.</w:t>
      </w:r>
    </w:p>
    <w:p w14:paraId="472B7DB0" w14:textId="6A81B2A9" w:rsidR="00B253EE" w:rsidRPr="00B253EE" w:rsidRDefault="002E7A90" w:rsidP="00B253EE">
      <w:pPr>
        <w:pStyle w:val="Heading2"/>
      </w:pPr>
      <w:bookmarkStart w:id="7" w:name="_Toc97972245"/>
      <w:r>
        <w:t xml:space="preserve">What is blockchain </w:t>
      </w:r>
      <w:r w:rsidR="002C3F55">
        <w:t xml:space="preserve">technology </w:t>
      </w:r>
      <w:r>
        <w:t>and</w:t>
      </w:r>
      <w:r w:rsidR="002C3F55">
        <w:t xml:space="preserve"> why does it matter?</w:t>
      </w:r>
      <w:bookmarkEnd w:id="7"/>
    </w:p>
    <w:p w14:paraId="13C5FFF5" w14:textId="585571F1" w:rsidR="002C3F55" w:rsidRPr="00610E3B" w:rsidRDefault="005A1EB8" w:rsidP="002C3F55">
      <w:pPr>
        <w:rPr>
          <w:b/>
          <w:bCs/>
        </w:rPr>
      </w:pPr>
      <w:r w:rsidRPr="00610E3B">
        <w:rPr>
          <w:b/>
          <w:bCs/>
        </w:rPr>
        <w:t>What are the different types of blockchain technology?</w:t>
      </w:r>
    </w:p>
    <w:p w14:paraId="61010896" w14:textId="4BC7333E" w:rsidR="005A1EB8" w:rsidRPr="00610E3B" w:rsidRDefault="005A1EB8" w:rsidP="002C3F55">
      <w:pPr>
        <w:rPr>
          <w:b/>
          <w:bCs/>
        </w:rPr>
      </w:pPr>
      <w:r w:rsidRPr="00610E3B">
        <w:rPr>
          <w:b/>
          <w:bCs/>
        </w:rPr>
        <w:t>Is blockchain secured?</w:t>
      </w:r>
    </w:p>
    <w:p w14:paraId="3405B913" w14:textId="7C69FA98" w:rsidR="005A1EB8" w:rsidRPr="00610E3B" w:rsidRDefault="005A1EB8" w:rsidP="002C3F55">
      <w:pPr>
        <w:rPr>
          <w:b/>
          <w:bCs/>
        </w:rPr>
      </w:pPr>
      <w:r w:rsidRPr="00610E3B">
        <w:rPr>
          <w:b/>
          <w:bCs/>
        </w:rPr>
        <w:t>What are the limitations of blockchain?</w:t>
      </w:r>
    </w:p>
    <w:p w14:paraId="79C1758F" w14:textId="1CDD19D0" w:rsidR="00FF64E9" w:rsidRPr="00610E3B" w:rsidRDefault="00FF64E9" w:rsidP="002C3F55">
      <w:pPr>
        <w:rPr>
          <w:b/>
          <w:bCs/>
        </w:rPr>
      </w:pPr>
      <w:r w:rsidRPr="00610E3B">
        <w:rPr>
          <w:b/>
          <w:bCs/>
        </w:rPr>
        <w:t>How was It implemented in the beginning?</w:t>
      </w:r>
    </w:p>
    <w:p w14:paraId="38D835B7" w14:textId="7899AA4F" w:rsidR="00FF64E9" w:rsidRPr="00610E3B" w:rsidRDefault="00FF64E9" w:rsidP="002C3F55">
      <w:pPr>
        <w:rPr>
          <w:b/>
          <w:bCs/>
        </w:rPr>
      </w:pPr>
      <w:r w:rsidRPr="00610E3B">
        <w:rPr>
          <w:b/>
          <w:bCs/>
        </w:rPr>
        <w:t>What are the challenges of blockchain adoption?</w:t>
      </w:r>
    </w:p>
    <w:p w14:paraId="1113212D" w14:textId="43C8F30F" w:rsidR="00582852" w:rsidRPr="00610E3B" w:rsidRDefault="00FF64E9" w:rsidP="00582852">
      <w:pPr>
        <w:rPr>
          <w:b/>
          <w:bCs/>
        </w:rPr>
      </w:pPr>
      <w:r w:rsidRPr="00610E3B">
        <w:rPr>
          <w:b/>
          <w:bCs/>
        </w:rPr>
        <w:t>What is the impact of the blockchain on the society?</w:t>
      </w:r>
    </w:p>
    <w:p w14:paraId="6DABE9B8" w14:textId="77777777" w:rsidR="00303A31" w:rsidRDefault="00303A31" w:rsidP="00582852">
      <w:pPr>
        <w:pStyle w:val="Heading1"/>
      </w:pPr>
    </w:p>
    <w:p w14:paraId="5BEABE1F" w14:textId="77777777" w:rsidR="00303A31" w:rsidRDefault="00303A31" w:rsidP="00582852">
      <w:pPr>
        <w:pStyle w:val="Heading1"/>
      </w:pPr>
    </w:p>
    <w:p w14:paraId="3D212F44" w14:textId="3805B671" w:rsidR="00303A31" w:rsidRDefault="00303A31" w:rsidP="00582852">
      <w:pPr>
        <w:pStyle w:val="Heading1"/>
      </w:pPr>
    </w:p>
    <w:p w14:paraId="4E34D368" w14:textId="77777777" w:rsidR="00966F74" w:rsidRPr="00966F74" w:rsidRDefault="00966F74" w:rsidP="00966F74"/>
    <w:p w14:paraId="2F33C50F" w14:textId="47078048" w:rsidR="00303A31" w:rsidRDefault="00582852" w:rsidP="00C84EEB">
      <w:pPr>
        <w:pStyle w:val="Heading1"/>
      </w:pPr>
      <w:bookmarkStart w:id="8" w:name="_Toc97972246"/>
      <w:r>
        <w:lastRenderedPageBreak/>
        <w:t>Research methods</w:t>
      </w:r>
      <w:bookmarkEnd w:id="8"/>
    </w:p>
    <w:p w14:paraId="734F8163" w14:textId="6F6C3995" w:rsidR="0031333F" w:rsidRDefault="0031333F" w:rsidP="0031333F">
      <w:pPr>
        <w:pStyle w:val="ListBullet"/>
        <w:numPr>
          <w:ilvl w:val="0"/>
          <w:numId w:val="16"/>
        </w:numPr>
      </w:pPr>
      <w:r>
        <w:t>Library method</w:t>
      </w:r>
    </w:p>
    <w:p w14:paraId="25EA0C68" w14:textId="50C8BF86" w:rsidR="0031333F" w:rsidRDefault="0031333F" w:rsidP="0031333F">
      <w:pPr>
        <w:pStyle w:val="ListBullet"/>
        <w:numPr>
          <w:ilvl w:val="1"/>
          <w:numId w:val="16"/>
        </w:numPr>
      </w:pPr>
      <w:r>
        <w:t>Best good and bad practices.</w:t>
      </w:r>
    </w:p>
    <w:p w14:paraId="40684B00" w14:textId="7BE7A592" w:rsidR="0031333F" w:rsidRDefault="0031333F" w:rsidP="0031333F">
      <w:pPr>
        <w:pStyle w:val="ListBullet"/>
        <w:numPr>
          <w:ilvl w:val="1"/>
          <w:numId w:val="16"/>
        </w:numPr>
      </w:pPr>
      <w:r>
        <w:t>Community research</w:t>
      </w:r>
    </w:p>
    <w:p w14:paraId="5A5255D2" w14:textId="3606E43A" w:rsidR="0031333F" w:rsidRDefault="0031333F" w:rsidP="0031333F">
      <w:pPr>
        <w:pStyle w:val="ListBullet"/>
        <w:numPr>
          <w:ilvl w:val="1"/>
          <w:numId w:val="16"/>
        </w:numPr>
      </w:pPr>
      <w:r>
        <w:t>Literature study</w:t>
      </w:r>
    </w:p>
    <w:p w14:paraId="416E5EFD" w14:textId="47EDBB75" w:rsidR="0031333F" w:rsidRDefault="008A5474" w:rsidP="0031333F">
      <w:pPr>
        <w:pStyle w:val="ListBullet"/>
        <w:numPr>
          <w:ilvl w:val="0"/>
          <w:numId w:val="16"/>
        </w:numPr>
      </w:pPr>
      <w:r>
        <w:t>Field method</w:t>
      </w:r>
    </w:p>
    <w:p w14:paraId="063D5039" w14:textId="0F090915" w:rsidR="008A5474" w:rsidRDefault="008A5474" w:rsidP="008A5474">
      <w:pPr>
        <w:pStyle w:val="ListBullet"/>
        <w:numPr>
          <w:ilvl w:val="1"/>
          <w:numId w:val="16"/>
        </w:numPr>
      </w:pPr>
      <w:r>
        <w:t>Document analysis</w:t>
      </w:r>
    </w:p>
    <w:p w14:paraId="68AE28BE" w14:textId="46773341" w:rsidR="008A5474" w:rsidRDefault="008A5474" w:rsidP="008A5474">
      <w:pPr>
        <w:pStyle w:val="ListBullet"/>
        <w:numPr>
          <w:ilvl w:val="1"/>
          <w:numId w:val="16"/>
        </w:numPr>
      </w:pPr>
      <w:r>
        <w:t>Problem analysis</w:t>
      </w:r>
    </w:p>
    <w:p w14:paraId="519668A3" w14:textId="3A9B8CFF" w:rsidR="008A5474" w:rsidRDefault="008A5474" w:rsidP="008A5474">
      <w:pPr>
        <w:pStyle w:val="ListBullet"/>
        <w:numPr>
          <w:ilvl w:val="1"/>
          <w:numId w:val="16"/>
        </w:numPr>
      </w:pPr>
      <w:r>
        <w:t>Survey</w:t>
      </w:r>
    </w:p>
    <w:p w14:paraId="7C7CF252" w14:textId="20BF5E61" w:rsidR="008A5474" w:rsidRDefault="008A5474" w:rsidP="008A5474">
      <w:pPr>
        <w:pStyle w:val="ListBullet"/>
        <w:numPr>
          <w:ilvl w:val="0"/>
          <w:numId w:val="16"/>
        </w:numPr>
      </w:pPr>
      <w:r>
        <w:t>Showroom</w:t>
      </w:r>
    </w:p>
    <w:p w14:paraId="7E8E2A9F" w14:textId="2E81674C" w:rsidR="002E1A48" w:rsidRDefault="008A5474" w:rsidP="002E1A48">
      <w:pPr>
        <w:pStyle w:val="ListBullet"/>
        <w:numPr>
          <w:ilvl w:val="1"/>
          <w:numId w:val="16"/>
        </w:numPr>
      </w:pPr>
      <w:r>
        <w:t>Benchmark test</w:t>
      </w:r>
    </w:p>
    <w:p w14:paraId="35648C93" w14:textId="45786F95" w:rsidR="002E1A48" w:rsidRDefault="002E1A48" w:rsidP="002E1A48">
      <w:pPr>
        <w:pStyle w:val="ListBullet"/>
        <w:numPr>
          <w:ilvl w:val="0"/>
          <w:numId w:val="16"/>
        </w:numPr>
      </w:pPr>
      <w:r>
        <w:t>Workshop</w:t>
      </w:r>
    </w:p>
    <w:p w14:paraId="16935985" w14:textId="4F907327" w:rsidR="00C84EEB" w:rsidRDefault="002E1A48" w:rsidP="00917A30">
      <w:pPr>
        <w:pStyle w:val="ListBullet"/>
        <w:numPr>
          <w:ilvl w:val="1"/>
          <w:numId w:val="16"/>
        </w:numPr>
      </w:pPr>
      <w:r>
        <w:t>Brainstorm</w:t>
      </w:r>
    </w:p>
    <w:p w14:paraId="44FD818F" w14:textId="27147868" w:rsidR="00C84EEB" w:rsidRDefault="00BF77D9" w:rsidP="00C84EEB">
      <w:pPr>
        <w:pStyle w:val="Heading1"/>
      </w:pPr>
      <w:r>
        <w:t>Report</w:t>
      </w:r>
    </w:p>
    <w:p w14:paraId="575BE7C6" w14:textId="52BE58A1" w:rsidR="00BF77D9" w:rsidRPr="00BF77D9" w:rsidRDefault="00BF77D9" w:rsidP="00BF77D9">
      <w:r w:rsidRPr="00BF77D9">
        <w:t>Living in the 21st century, we are all well versed with terms like bitcoins and cryptocurrency.</w:t>
      </w:r>
      <w:r>
        <w:t xml:space="preserve"> </w:t>
      </w:r>
      <w:r w:rsidRPr="00BF77D9">
        <w:t xml:space="preserve">Blockchain is </w:t>
      </w:r>
      <w:r>
        <w:t>the</w:t>
      </w:r>
      <w:r w:rsidRPr="00BF77D9">
        <w:t xml:space="preserve"> newest and friendliest technology launched in the market</w:t>
      </w:r>
      <w:r>
        <w:t xml:space="preserve"> so far.</w:t>
      </w:r>
    </w:p>
    <w:p w14:paraId="1C84CCAF" w14:textId="63328A97" w:rsidR="00C84EEB" w:rsidRDefault="00AC516F" w:rsidP="00C84EEB">
      <w:pPr>
        <w:pStyle w:val="Heading2"/>
      </w:pPr>
      <w:r>
        <w:t>What are the different types of blockchain technology?</w:t>
      </w:r>
    </w:p>
    <w:p w14:paraId="5E91787C" w14:textId="377D6354" w:rsidR="00DB5E95" w:rsidRDefault="00DB5E95" w:rsidP="00DB5E95">
      <w:pPr>
        <w:ind w:firstLine="720"/>
      </w:pPr>
      <w:r>
        <w:t>A blockchain network is a technical network that is providing ledger and smart contract (</w:t>
      </w:r>
      <w:proofErr w:type="spellStart"/>
      <w:r>
        <w:t>chaincode</w:t>
      </w:r>
      <w:proofErr w:type="spellEnd"/>
      <w:r>
        <w:t>) services to the applications. Primarily, these smart contracts are used to generate transactions which are subsequently distributed among every peer node in the network where they are unalterably recorded on their copy of the ledger. The users of applications must be end users using client applications.</w:t>
      </w:r>
      <w:r>
        <w:t xml:space="preserve"> Most of the organizations come together </w:t>
      </w:r>
    </w:p>
    <w:p w14:paraId="0DC8235D" w14:textId="77777777" w:rsidR="00DB5E95" w:rsidRDefault="00DB5E95" w:rsidP="00DB5E95"/>
    <w:p w14:paraId="53A73915" w14:textId="15C04E91" w:rsidR="00917A30" w:rsidRDefault="00917A30" w:rsidP="00AC516F"/>
    <w:p w14:paraId="794FE499" w14:textId="059F4742" w:rsidR="00917A30" w:rsidRDefault="00AC516F" w:rsidP="00917A30">
      <w:pPr>
        <w:pStyle w:val="Heading2"/>
      </w:pPr>
      <w:r>
        <w:lastRenderedPageBreak/>
        <w:t>Is blockchain secured?</w:t>
      </w:r>
    </w:p>
    <w:p w14:paraId="4A7D7269" w14:textId="499B1244" w:rsidR="00EB7D1D" w:rsidRDefault="00EB7D1D" w:rsidP="00EB7D1D"/>
    <w:p w14:paraId="5D1898A9" w14:textId="13A5830F" w:rsidR="00EB7D1D" w:rsidRDefault="00EB7D1D" w:rsidP="00EB7D1D"/>
    <w:p w14:paraId="4FA18CFF" w14:textId="03AAF579" w:rsidR="00EB7D1D" w:rsidRDefault="00EB7D1D">
      <w:r>
        <w:br w:type="page"/>
      </w:r>
    </w:p>
    <w:p w14:paraId="69A5ED8A" w14:textId="5C083771" w:rsidR="00EB7D1D" w:rsidRDefault="00EB7D1D" w:rsidP="00EB7D1D">
      <w:pPr>
        <w:pStyle w:val="Heading1"/>
      </w:pPr>
      <w:r>
        <w:lastRenderedPageBreak/>
        <w:t>Resources</w:t>
      </w:r>
    </w:p>
    <w:p w14:paraId="4243CE9B" w14:textId="27C79485" w:rsidR="00EB7D1D" w:rsidRDefault="00BF77D9" w:rsidP="00EB7D1D">
      <w:hyperlink r:id="rId9" w:history="1">
        <w:r w:rsidRPr="00BF77D9">
          <w:rPr>
            <w:rStyle w:val="Hyperlink"/>
          </w:rPr>
          <w:t>https://www.analyticssteps.com/blogs/4-types-blockchain-networks?fbclid=IwAR34Se74HbZBoy6hbaJntsFsrrWhp660qWmI7HIi66eCaHqu98ARZvrposY</w:t>
        </w:r>
      </w:hyperlink>
    </w:p>
    <w:p w14:paraId="2E996A5D" w14:textId="77777777" w:rsidR="00BF77D9" w:rsidRPr="00EB7D1D" w:rsidRDefault="00BF77D9" w:rsidP="00EB7D1D"/>
    <w:p w14:paraId="5097C679" w14:textId="77777777" w:rsidR="00EB7D1D" w:rsidRPr="00EB7D1D" w:rsidRDefault="00EB7D1D" w:rsidP="00EB7D1D"/>
    <w:p w14:paraId="3A184D75" w14:textId="49253784" w:rsidR="00582852" w:rsidRDefault="00582852" w:rsidP="00C84EEB">
      <w:pPr>
        <w:pStyle w:val="Heading2"/>
      </w:pPr>
    </w:p>
    <w:sectPr w:rsidR="00582852">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18440" w14:textId="77777777" w:rsidR="00993118" w:rsidRDefault="00993118" w:rsidP="00C6554A">
      <w:pPr>
        <w:spacing w:before="0" w:after="0" w:line="240" w:lineRule="auto"/>
      </w:pPr>
      <w:r>
        <w:separator/>
      </w:r>
    </w:p>
  </w:endnote>
  <w:endnote w:type="continuationSeparator" w:id="0">
    <w:p w14:paraId="0A8FB6E6" w14:textId="77777777" w:rsidR="00993118" w:rsidRDefault="009931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263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9246" w14:textId="77777777" w:rsidR="00993118" w:rsidRDefault="00993118" w:rsidP="00C6554A">
      <w:pPr>
        <w:spacing w:before="0" w:after="0" w:line="240" w:lineRule="auto"/>
      </w:pPr>
      <w:r>
        <w:separator/>
      </w:r>
    </w:p>
  </w:footnote>
  <w:footnote w:type="continuationSeparator" w:id="0">
    <w:p w14:paraId="0E3FD394" w14:textId="77777777" w:rsidR="00993118" w:rsidRDefault="0099311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C45AA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9C243E"/>
    <w:multiLevelType w:val="hybridMultilevel"/>
    <w:tmpl w:val="0B589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230F5B"/>
    <w:multiLevelType w:val="hybridMultilevel"/>
    <w:tmpl w:val="8526A7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52"/>
    <w:rsid w:val="000272D5"/>
    <w:rsid w:val="002554CD"/>
    <w:rsid w:val="00293B83"/>
    <w:rsid w:val="002B4294"/>
    <w:rsid w:val="002C3F55"/>
    <w:rsid w:val="002E1A48"/>
    <w:rsid w:val="002E7A90"/>
    <w:rsid w:val="00303A31"/>
    <w:rsid w:val="0031333F"/>
    <w:rsid w:val="00333D0D"/>
    <w:rsid w:val="004A59D0"/>
    <w:rsid w:val="004C049F"/>
    <w:rsid w:val="005000E2"/>
    <w:rsid w:val="00582852"/>
    <w:rsid w:val="005A1EB8"/>
    <w:rsid w:val="005B75DC"/>
    <w:rsid w:val="005C5D4B"/>
    <w:rsid w:val="00610E3B"/>
    <w:rsid w:val="006A3CE7"/>
    <w:rsid w:val="008A5474"/>
    <w:rsid w:val="008D1EFE"/>
    <w:rsid w:val="00917A30"/>
    <w:rsid w:val="00966F74"/>
    <w:rsid w:val="00993118"/>
    <w:rsid w:val="00AC516F"/>
    <w:rsid w:val="00AD6651"/>
    <w:rsid w:val="00B253EE"/>
    <w:rsid w:val="00B373E2"/>
    <w:rsid w:val="00BC3544"/>
    <w:rsid w:val="00BF77D9"/>
    <w:rsid w:val="00C6554A"/>
    <w:rsid w:val="00C65CAE"/>
    <w:rsid w:val="00C84EEB"/>
    <w:rsid w:val="00CB4053"/>
    <w:rsid w:val="00D21E16"/>
    <w:rsid w:val="00D47B37"/>
    <w:rsid w:val="00DB5E95"/>
    <w:rsid w:val="00DE2C3F"/>
    <w:rsid w:val="00EB7D1D"/>
    <w:rsid w:val="00ED6BE6"/>
    <w:rsid w:val="00ED7C44"/>
    <w:rsid w:val="00FD576B"/>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9B3C9"/>
  <w15:chartTrackingRefBased/>
  <w15:docId w15:val="{FCC45829-EC70-4D8D-BDF6-EC40639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EB"/>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7A30"/>
    <w:pPr>
      <w:ind w:left="720"/>
      <w:contextualSpacing/>
    </w:pPr>
  </w:style>
  <w:style w:type="paragraph" w:styleId="TOCHeading">
    <w:name w:val="TOC Heading"/>
    <w:basedOn w:val="Heading1"/>
    <w:next w:val="Normal"/>
    <w:uiPriority w:val="39"/>
    <w:unhideWhenUsed/>
    <w:qFormat/>
    <w:rsid w:val="008D1E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D1EFE"/>
    <w:pPr>
      <w:spacing w:after="100"/>
    </w:pPr>
  </w:style>
  <w:style w:type="paragraph" w:styleId="TOC2">
    <w:name w:val="toc 2"/>
    <w:basedOn w:val="Normal"/>
    <w:next w:val="Normal"/>
    <w:autoRedefine/>
    <w:uiPriority w:val="39"/>
    <w:unhideWhenUsed/>
    <w:rsid w:val="008D1EFE"/>
    <w:pPr>
      <w:spacing w:after="100"/>
      <w:ind w:left="220"/>
    </w:pPr>
  </w:style>
  <w:style w:type="character" w:styleId="UnresolvedMention">
    <w:name w:val="Unresolved Mention"/>
    <w:basedOn w:val="DefaultParagraphFont"/>
    <w:uiPriority w:val="99"/>
    <w:semiHidden/>
    <w:unhideWhenUsed/>
    <w:rsid w:val="00BF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nalyticssteps.com/blogs/4-types-blockchain-networks?fbclid=IwAR34Se74HbZBoy6hbaJntsFsrrWhp660qWmI7HIi66eCaHqu98ARZvrpos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Local\Microsoft\Office\16.0\DTS\en-US%7b1DB6067F-8AA3-44C3-80CA-8433266F9C86%7d\%7b59459D94-CAB2-487D-91F5-85DE84F8316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8B7F-D3DF-465F-95D5-76EB1FC4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{59459D94-CAB2-487D-91F5-85DE84F83168}tf02835058_win32.dotx</Template>
  <TotalTime>2286</TotalTime>
  <Pages>6</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L</dc:creator>
  <cp:keywords/>
  <dc:description/>
  <cp:lastModifiedBy>Dimitar Lalev</cp:lastModifiedBy>
  <cp:revision>8</cp:revision>
  <dcterms:created xsi:type="dcterms:W3CDTF">2022-03-11T11:54:00Z</dcterms:created>
  <dcterms:modified xsi:type="dcterms:W3CDTF">2022-04-12T09:17:00Z</dcterms:modified>
</cp:coreProperties>
</file>